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1124C" w14:textId="1438F686" w:rsidR="00F94324" w:rsidRPr="00094857" w:rsidRDefault="00952CE6" w:rsidP="00BD2E02">
      <w:pPr>
        <w:spacing w:line="120" w:lineRule="atLeast"/>
        <w:jc w:val="right"/>
        <w:rPr>
          <w:rFonts w:ascii="Arial" w:hAnsi="Arial"/>
        </w:rPr>
      </w:pPr>
      <w:r>
        <w:rPr>
          <w:rFonts w:ascii="Arial" w:hAnsi="Arial"/>
        </w:rPr>
        <w:t>Berisso</w:t>
      </w:r>
      <w:r w:rsidR="00F94324" w:rsidRPr="00094857">
        <w:rPr>
          <w:rFonts w:ascii="Arial" w:hAnsi="Arial"/>
        </w:rPr>
        <w:t xml:space="preserve">, </w:t>
      </w:r>
      <w:r w:rsidR="009442A7">
        <w:rPr>
          <w:rFonts w:ascii="Arial" w:hAnsi="Arial"/>
        </w:rPr>
        <w:t>[fecha]</w:t>
      </w:r>
    </w:p>
    <w:p w14:paraId="3A77D935" w14:textId="77777777" w:rsidR="00F94324" w:rsidRPr="00094857" w:rsidRDefault="00F94324">
      <w:pPr>
        <w:rPr>
          <w:rFonts w:ascii="Arial" w:hAnsi="Arial"/>
        </w:rPr>
      </w:pPr>
    </w:p>
    <w:p w14:paraId="22D499CD" w14:textId="17A9189F" w:rsidR="002472F5" w:rsidRDefault="00F94324">
      <w:pPr>
        <w:rPr>
          <w:rFonts w:ascii="Arial" w:hAnsi="Arial"/>
          <w:b/>
        </w:rPr>
      </w:pPr>
      <w:r w:rsidRPr="00094857">
        <w:rPr>
          <w:rFonts w:ascii="Arial" w:hAnsi="Arial"/>
        </w:rPr>
        <w:t>SOLICITANTE</w:t>
      </w:r>
      <w:r w:rsidR="00BD2E02" w:rsidRPr="00094857">
        <w:rPr>
          <w:rFonts w:ascii="Arial" w:hAnsi="Arial"/>
        </w:rPr>
        <w:t>:</w:t>
      </w:r>
      <w:r w:rsidR="00BD2E02">
        <w:rPr>
          <w:rFonts w:ascii="Arial" w:hAnsi="Arial"/>
        </w:rPr>
        <w:t xml:space="preserve"> </w:t>
      </w:r>
      <w:r w:rsidR="002A29A0">
        <w:rPr>
          <w:rFonts w:ascii="Arial" w:hAnsi="Arial"/>
        </w:rPr>
        <w:t>[</w:t>
      </w:r>
      <w:r w:rsidR="002D132A">
        <w:rPr>
          <w:rFonts w:ascii="Arial" w:hAnsi="Arial"/>
        </w:rPr>
        <w:t>alumno</w:t>
      </w:r>
      <w:r w:rsidR="002A29A0">
        <w:rPr>
          <w:rFonts w:ascii="Arial" w:hAnsi="Arial"/>
        </w:rPr>
        <w:t>]</w:t>
      </w:r>
    </w:p>
    <w:p w14:paraId="511D1541" w14:textId="77777777" w:rsidR="00BD2E02" w:rsidRDefault="00BD2E02">
      <w:pPr>
        <w:rPr>
          <w:rFonts w:ascii="Arial" w:hAnsi="Arial"/>
        </w:rPr>
      </w:pPr>
    </w:p>
    <w:p w14:paraId="63C538E6" w14:textId="77777777" w:rsidR="00F94324" w:rsidRDefault="00F94324">
      <w:pPr>
        <w:rPr>
          <w:rFonts w:ascii="Arial" w:hAnsi="Arial"/>
          <w:b/>
          <w:sz w:val="22"/>
          <w:szCs w:val="22"/>
        </w:rPr>
      </w:pPr>
      <w:r w:rsidRPr="00094857">
        <w:rPr>
          <w:rFonts w:ascii="Arial" w:hAnsi="Arial"/>
        </w:rPr>
        <w:t>ESPECIALIDAD</w:t>
      </w:r>
      <w:r w:rsidR="000D2EBE" w:rsidRPr="00094857">
        <w:rPr>
          <w:rFonts w:ascii="Arial" w:hAnsi="Arial"/>
        </w:rPr>
        <w:t xml:space="preserve">: </w:t>
      </w:r>
      <w:r w:rsidR="00E55FFE">
        <w:rPr>
          <w:rFonts w:ascii="Arial" w:hAnsi="Arial"/>
          <w:b/>
          <w:sz w:val="22"/>
          <w:szCs w:val="22"/>
        </w:rPr>
        <w:t xml:space="preserve">ING. </w:t>
      </w:r>
      <w:r w:rsidR="008257B8">
        <w:rPr>
          <w:rFonts w:ascii="Arial" w:hAnsi="Arial"/>
          <w:b/>
          <w:sz w:val="22"/>
          <w:szCs w:val="22"/>
        </w:rPr>
        <w:t>CIVIL</w:t>
      </w:r>
    </w:p>
    <w:p w14:paraId="2024CB0A" w14:textId="77777777" w:rsidR="000B355A" w:rsidRDefault="000B355A">
      <w:pPr>
        <w:rPr>
          <w:rFonts w:ascii="Arial" w:hAnsi="Arial"/>
        </w:rPr>
      </w:pPr>
    </w:p>
    <w:p w14:paraId="3E8DFF4C" w14:textId="77777777" w:rsidR="00BD2E02" w:rsidRPr="00094857" w:rsidRDefault="00BD2E02">
      <w:pPr>
        <w:rPr>
          <w:rFonts w:ascii="Arial" w:hAnsi="Arial"/>
        </w:rPr>
      </w:pPr>
    </w:p>
    <w:p w14:paraId="6887D715" w14:textId="77777777" w:rsidR="00F94324" w:rsidRPr="000D2EBE" w:rsidRDefault="00F94324">
      <w:pPr>
        <w:rPr>
          <w:rFonts w:ascii="Arial" w:hAnsi="Arial"/>
          <w:sz w:val="22"/>
          <w:szCs w:val="22"/>
        </w:rPr>
      </w:pPr>
      <w:r w:rsidRPr="00094857">
        <w:rPr>
          <w:rFonts w:ascii="Arial" w:hAnsi="Arial"/>
        </w:rPr>
        <w:t xml:space="preserve">Señor </w:t>
      </w:r>
      <w:proofErr w:type="gramStart"/>
      <w:r w:rsidRPr="00094857">
        <w:rPr>
          <w:rFonts w:ascii="Arial" w:hAnsi="Arial"/>
        </w:rPr>
        <w:t>Director</w:t>
      </w:r>
      <w:proofErr w:type="gramEnd"/>
      <w:r w:rsidRPr="00094857">
        <w:rPr>
          <w:rFonts w:ascii="Arial" w:hAnsi="Arial"/>
        </w:rPr>
        <w:t xml:space="preserve"> del Departamento: </w:t>
      </w:r>
      <w:r w:rsidR="004E482B">
        <w:rPr>
          <w:rFonts w:ascii="Arial" w:hAnsi="Arial"/>
        </w:rPr>
        <w:t>CIVIL</w:t>
      </w:r>
    </w:p>
    <w:p w14:paraId="3E531D9E" w14:textId="77777777" w:rsidR="00F94324" w:rsidRPr="00094857" w:rsidRDefault="00F94324">
      <w:pPr>
        <w:rPr>
          <w:rFonts w:ascii="Arial" w:hAnsi="Arial"/>
        </w:rPr>
      </w:pPr>
      <w:r w:rsidRPr="00094857">
        <w:rPr>
          <w:rFonts w:ascii="Arial" w:hAnsi="Arial"/>
        </w:rPr>
        <w:t>S/D.-</w:t>
      </w:r>
    </w:p>
    <w:p w14:paraId="15A3F9D6" w14:textId="77777777" w:rsidR="00F94324" w:rsidRPr="00094857" w:rsidRDefault="00F94324">
      <w:pPr>
        <w:rPr>
          <w:rFonts w:ascii="Arial" w:hAnsi="Arial"/>
        </w:rPr>
      </w:pPr>
    </w:p>
    <w:p w14:paraId="4EB44C80" w14:textId="77777777" w:rsidR="00F94324" w:rsidRPr="00094857" w:rsidRDefault="00F94324">
      <w:pPr>
        <w:jc w:val="both"/>
        <w:rPr>
          <w:rFonts w:ascii="Arial" w:hAnsi="Arial"/>
        </w:rPr>
      </w:pPr>
      <w:r w:rsidRPr="00094857">
        <w:rPr>
          <w:rFonts w:ascii="Arial" w:hAnsi="Arial"/>
        </w:rPr>
        <w:tab/>
      </w:r>
      <w:r w:rsidRPr="00094857">
        <w:rPr>
          <w:rFonts w:ascii="Arial" w:hAnsi="Arial"/>
        </w:rPr>
        <w:tab/>
        <w:t xml:space="preserve">Tengo el agrado de dirigirme a usted, elevando a su consideración actuaciones relacionadas con solicitud de ingreso por el Régimen de Equivalencias, </w:t>
      </w:r>
      <w:r w:rsidR="002D132A" w:rsidRPr="00094857">
        <w:rPr>
          <w:rFonts w:ascii="Arial" w:hAnsi="Arial"/>
        </w:rPr>
        <w:t>de acuerdo con</w:t>
      </w:r>
      <w:r w:rsidRPr="00094857">
        <w:rPr>
          <w:rFonts w:ascii="Arial" w:hAnsi="Arial"/>
        </w:rPr>
        <w:t xml:space="preserve"> lo establecido en el Capítulo </w:t>
      </w:r>
      <w:r w:rsidR="00417338">
        <w:rPr>
          <w:rFonts w:ascii="Arial" w:hAnsi="Arial"/>
        </w:rPr>
        <w:t>3ro</w:t>
      </w:r>
      <w:r w:rsidRPr="00094857">
        <w:rPr>
          <w:rFonts w:ascii="Arial" w:hAnsi="Arial"/>
        </w:rPr>
        <w:t xml:space="preserve"> del Reglamento de Estudios, aprobado por </w:t>
      </w:r>
      <w:smartTag w:uri="urn:schemas-microsoft-com:office:smarttags" w:element="PersonName">
        <w:smartTagPr>
          <w:attr w:name="ProductID" w:val="la Ordenanza N"/>
        </w:smartTagPr>
        <w:r w:rsidRPr="00094857">
          <w:rPr>
            <w:rFonts w:ascii="Arial" w:hAnsi="Arial"/>
          </w:rPr>
          <w:t>la Ordenanza N</w:t>
        </w:r>
      </w:smartTag>
      <w:r w:rsidRPr="00094857">
        <w:rPr>
          <w:rFonts w:ascii="Arial" w:hAnsi="Arial"/>
        </w:rPr>
        <w:t xml:space="preserve">º </w:t>
      </w:r>
      <w:r w:rsidR="00B4364D">
        <w:rPr>
          <w:rFonts w:ascii="Arial" w:hAnsi="Arial"/>
        </w:rPr>
        <w:t>1549</w:t>
      </w:r>
      <w:r w:rsidRPr="00094857">
        <w:rPr>
          <w:rFonts w:ascii="Arial" w:hAnsi="Arial"/>
        </w:rPr>
        <w:t>, con el objeto de que se establezcan las asignaturas equivalentes que correspondieren, según los Planes de Estudios vigentes.</w:t>
      </w:r>
    </w:p>
    <w:p w14:paraId="75E7A875" w14:textId="77777777" w:rsidR="00F94324" w:rsidRDefault="00F94324">
      <w:pPr>
        <w:jc w:val="both"/>
        <w:rPr>
          <w:rFonts w:ascii="Arial" w:hAnsi="Arial"/>
        </w:rPr>
      </w:pPr>
    </w:p>
    <w:p w14:paraId="5336882A" w14:textId="77777777" w:rsidR="00B21FAC" w:rsidRDefault="00B21FAC">
      <w:pPr>
        <w:jc w:val="both"/>
        <w:rPr>
          <w:rFonts w:ascii="Arial" w:hAnsi="Arial"/>
        </w:rPr>
      </w:pPr>
    </w:p>
    <w:p w14:paraId="6E12903E" w14:textId="77777777" w:rsidR="00B21FAC" w:rsidRPr="00094857" w:rsidRDefault="00B21FAC">
      <w:pPr>
        <w:jc w:val="both"/>
        <w:rPr>
          <w:rFonts w:ascii="Arial" w:hAnsi="Arial"/>
        </w:rPr>
      </w:pPr>
    </w:p>
    <w:p w14:paraId="59348452" w14:textId="77777777" w:rsidR="00F94324" w:rsidRPr="00094857" w:rsidRDefault="00F94324" w:rsidP="00094857">
      <w:pPr>
        <w:jc w:val="right"/>
        <w:rPr>
          <w:rFonts w:ascii="Arial" w:hAnsi="Arial"/>
        </w:rPr>
      </w:pPr>
      <w:r w:rsidRPr="00094857">
        <w:rPr>
          <w:rFonts w:ascii="Arial" w:hAnsi="Arial"/>
        </w:rPr>
        <w:t xml:space="preserve">                                                                           </w:t>
      </w:r>
      <w:r w:rsidR="00094857">
        <w:rPr>
          <w:rFonts w:ascii="Arial" w:hAnsi="Arial"/>
        </w:rPr>
        <w:t>……….</w:t>
      </w:r>
      <w:r w:rsidRPr="00094857">
        <w:rPr>
          <w:rFonts w:ascii="Arial" w:hAnsi="Arial"/>
        </w:rPr>
        <w:t>……………………………….</w:t>
      </w:r>
    </w:p>
    <w:p w14:paraId="4EC529E9" w14:textId="77777777" w:rsidR="00F94324" w:rsidRPr="00094857" w:rsidRDefault="00F94324" w:rsidP="00094857">
      <w:pPr>
        <w:jc w:val="right"/>
        <w:rPr>
          <w:rFonts w:ascii="Arial" w:hAnsi="Arial"/>
        </w:rPr>
      </w:pPr>
      <w:r w:rsidRPr="00094857">
        <w:rPr>
          <w:rFonts w:ascii="Arial" w:hAnsi="Arial"/>
        </w:rPr>
        <w:t xml:space="preserve">                                                                                        </w:t>
      </w:r>
      <w:r w:rsidR="00094857">
        <w:rPr>
          <w:rFonts w:ascii="Arial" w:hAnsi="Arial"/>
        </w:rPr>
        <w:t xml:space="preserve">  </w:t>
      </w:r>
      <w:r w:rsidRPr="00094857">
        <w:rPr>
          <w:rFonts w:ascii="Arial" w:hAnsi="Arial"/>
        </w:rPr>
        <w:t xml:space="preserve">Firma y sello </w:t>
      </w:r>
      <w:r w:rsidR="00BD2E02" w:rsidRPr="00094857">
        <w:rPr>
          <w:rFonts w:ascii="Arial" w:hAnsi="Arial"/>
        </w:rPr>
        <w:t>del Dpto.</w:t>
      </w:r>
      <w:r w:rsidRPr="00094857">
        <w:rPr>
          <w:rFonts w:ascii="Arial" w:hAnsi="Arial"/>
        </w:rPr>
        <w:t xml:space="preserve"> ALUMNOS</w:t>
      </w:r>
    </w:p>
    <w:p w14:paraId="7CE5AD9A" w14:textId="77777777" w:rsidR="00F94324" w:rsidRPr="00094857" w:rsidRDefault="00F94324">
      <w:pPr>
        <w:jc w:val="both"/>
        <w:rPr>
          <w:rFonts w:ascii="Arial" w:hAnsi="Arial"/>
        </w:rPr>
      </w:pPr>
    </w:p>
    <w:p w14:paraId="1241E49C" w14:textId="77777777" w:rsidR="00F94324" w:rsidRDefault="00F94324">
      <w:pPr>
        <w:jc w:val="both"/>
        <w:rPr>
          <w:rFonts w:ascii="Arial" w:hAnsi="Arial"/>
        </w:rPr>
      </w:pPr>
      <w:r w:rsidRPr="00094857">
        <w:rPr>
          <w:rFonts w:ascii="Arial" w:hAnsi="Arial"/>
        </w:rPr>
        <w:tab/>
      </w:r>
      <w:r w:rsidRPr="00094857">
        <w:rPr>
          <w:rFonts w:ascii="Arial" w:hAnsi="Arial"/>
        </w:rPr>
        <w:tab/>
        <w:t xml:space="preserve">Se deberá determinar si se establece equivalencia de la asignatura, mediante afirmación (SI) o negación (NO). En caso de </w:t>
      </w:r>
      <w:r w:rsidR="002D132A" w:rsidRPr="00094857">
        <w:rPr>
          <w:rFonts w:ascii="Arial" w:hAnsi="Arial"/>
        </w:rPr>
        <w:t>merecer prueba</w:t>
      </w:r>
      <w:r w:rsidRPr="00094857">
        <w:rPr>
          <w:rFonts w:ascii="Arial" w:hAnsi="Arial"/>
        </w:rPr>
        <w:t xml:space="preserve"> de complemento para su equivalencia, se indicará PC. (Se recuerda </w:t>
      </w:r>
      <w:r w:rsidR="002D132A" w:rsidRPr="00094857">
        <w:rPr>
          <w:rFonts w:ascii="Arial" w:hAnsi="Arial"/>
        </w:rPr>
        <w:t>que,</w:t>
      </w:r>
      <w:r w:rsidRPr="00094857">
        <w:rPr>
          <w:rFonts w:ascii="Arial" w:hAnsi="Arial"/>
        </w:rPr>
        <w:t xml:space="preserve"> para ello, la diferencia que se establezca no superará el 20 % del programa analítico de la asignatura solicitada) y en este caso se adjuntará temario de examen respectivo, y fecha de </w:t>
      </w:r>
      <w:smartTag w:uri="urn:schemas-microsoft-com:office:smarttags" w:element="PersonName">
        <w:smartTagPr>
          <w:attr w:name="ProductID" w:val="la Prueba"/>
        </w:smartTagPr>
        <w:r w:rsidRPr="00094857">
          <w:rPr>
            <w:rFonts w:ascii="Arial" w:hAnsi="Arial"/>
          </w:rPr>
          <w:t>la Prueba</w:t>
        </w:r>
      </w:smartTag>
      <w:r w:rsidRPr="00094857">
        <w:rPr>
          <w:rFonts w:ascii="Arial" w:hAnsi="Arial"/>
        </w:rPr>
        <w:t xml:space="preserve"> de complemento, en su defecto, la fecha la fijará el Departamento Alumnos.</w:t>
      </w:r>
    </w:p>
    <w:p w14:paraId="04EBEB4C" w14:textId="77777777" w:rsidR="00F94324" w:rsidRPr="00094857" w:rsidRDefault="00F94324" w:rsidP="00094857">
      <w:pPr>
        <w:jc w:val="both"/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6"/>
        <w:gridCol w:w="1272"/>
        <w:gridCol w:w="2100"/>
        <w:gridCol w:w="2323"/>
      </w:tblGrid>
      <w:tr w:rsidR="00F94324" w:rsidRPr="00094857" w14:paraId="7AD8C240" w14:textId="77777777">
        <w:tc>
          <w:tcPr>
            <w:tcW w:w="3473" w:type="dxa"/>
          </w:tcPr>
          <w:p w14:paraId="69AE860B" w14:textId="77777777" w:rsidR="00F94324" w:rsidRPr="00094857" w:rsidRDefault="00F94324">
            <w:pPr>
              <w:spacing w:line="420" w:lineRule="exact"/>
              <w:jc w:val="center"/>
              <w:rPr>
                <w:rFonts w:ascii="Arial" w:hAnsi="Arial"/>
                <w:b/>
              </w:rPr>
            </w:pPr>
            <w:r w:rsidRPr="00094857">
              <w:rPr>
                <w:rFonts w:ascii="Arial" w:hAnsi="Arial"/>
                <w:b/>
              </w:rPr>
              <w:t>ASIGNATURA</w:t>
            </w:r>
          </w:p>
        </w:tc>
        <w:tc>
          <w:tcPr>
            <w:tcW w:w="1272" w:type="dxa"/>
          </w:tcPr>
          <w:p w14:paraId="6759401E" w14:textId="77777777" w:rsidR="00F94324" w:rsidRPr="00094857" w:rsidRDefault="00F94324">
            <w:pPr>
              <w:spacing w:line="420" w:lineRule="exact"/>
              <w:jc w:val="center"/>
              <w:rPr>
                <w:rFonts w:ascii="Arial" w:hAnsi="Arial"/>
                <w:b/>
              </w:rPr>
            </w:pPr>
            <w:r w:rsidRPr="00094857">
              <w:rPr>
                <w:rFonts w:ascii="Arial" w:hAnsi="Arial"/>
                <w:b/>
              </w:rPr>
              <w:t>DICTAMEN</w:t>
            </w:r>
          </w:p>
        </w:tc>
        <w:tc>
          <w:tcPr>
            <w:tcW w:w="2174" w:type="dxa"/>
          </w:tcPr>
          <w:p w14:paraId="65FD9CDB" w14:textId="77777777" w:rsidR="00F94324" w:rsidRPr="00094857" w:rsidRDefault="00F94324">
            <w:pPr>
              <w:spacing w:line="420" w:lineRule="exact"/>
              <w:jc w:val="center"/>
              <w:rPr>
                <w:rFonts w:ascii="Arial" w:hAnsi="Arial"/>
                <w:b/>
              </w:rPr>
            </w:pPr>
            <w:r w:rsidRPr="00094857">
              <w:rPr>
                <w:rFonts w:ascii="Arial" w:hAnsi="Arial"/>
                <w:b/>
              </w:rPr>
              <w:t>FIRMA</w:t>
            </w:r>
          </w:p>
        </w:tc>
        <w:tc>
          <w:tcPr>
            <w:tcW w:w="2368" w:type="dxa"/>
          </w:tcPr>
          <w:p w14:paraId="4D777538" w14:textId="77777777" w:rsidR="00F94324" w:rsidRPr="00094857" w:rsidRDefault="00F94324">
            <w:pPr>
              <w:spacing w:line="420" w:lineRule="exact"/>
              <w:jc w:val="center"/>
              <w:rPr>
                <w:rFonts w:ascii="Arial" w:hAnsi="Arial"/>
                <w:b/>
              </w:rPr>
            </w:pPr>
            <w:r w:rsidRPr="00094857">
              <w:rPr>
                <w:rFonts w:ascii="Arial" w:hAnsi="Arial"/>
                <w:b/>
              </w:rPr>
              <w:t>ACLARACIÓN</w:t>
            </w:r>
          </w:p>
        </w:tc>
      </w:tr>
      <w:tr w:rsidR="00F94324" w:rsidRPr="00094857" w14:paraId="410A7EE2" w14:textId="77777777">
        <w:tc>
          <w:tcPr>
            <w:tcW w:w="3473" w:type="dxa"/>
          </w:tcPr>
          <w:p w14:paraId="68A11A71" w14:textId="23F8DCFC" w:rsidR="00E55FFE" w:rsidRPr="004E482B" w:rsidRDefault="002A29A0" w:rsidP="002825BF">
            <w:pPr>
              <w:spacing w:line="420" w:lineRule="exact"/>
              <w:jc w:val="center"/>
              <w:rPr>
                <w:rStyle w:val="Textoennegrita"/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Style w:val="Textoennegrita"/>
                <w:rFonts w:ascii="Arial" w:hAnsi="Arial" w:cs="Arial"/>
                <w:b w:val="0"/>
                <w:sz w:val="18"/>
                <w:szCs w:val="18"/>
              </w:rPr>
              <w:t>[</w:t>
            </w:r>
            <w:r w:rsidR="002D132A">
              <w:rPr>
                <w:rStyle w:val="Textoennegrita"/>
                <w:rFonts w:ascii="Arial" w:hAnsi="Arial" w:cs="Arial"/>
                <w:b w:val="0"/>
                <w:sz w:val="18"/>
                <w:szCs w:val="18"/>
              </w:rPr>
              <w:t>asignatura</w:t>
            </w:r>
            <w:r>
              <w:rPr>
                <w:rStyle w:val="Textoennegrita"/>
                <w:rFonts w:ascii="Arial" w:hAnsi="Arial" w:cs="Arial"/>
                <w:b w:val="0"/>
                <w:sz w:val="18"/>
                <w:szCs w:val="18"/>
              </w:rPr>
              <w:t>]</w:t>
            </w:r>
          </w:p>
        </w:tc>
        <w:tc>
          <w:tcPr>
            <w:tcW w:w="1272" w:type="dxa"/>
          </w:tcPr>
          <w:p w14:paraId="0780515F" w14:textId="77777777" w:rsidR="00F94324" w:rsidRPr="00094857" w:rsidRDefault="00F94324">
            <w:pPr>
              <w:spacing w:line="420" w:lineRule="exact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174" w:type="dxa"/>
          </w:tcPr>
          <w:p w14:paraId="60BE67B3" w14:textId="77777777" w:rsidR="00F94324" w:rsidRPr="00094857" w:rsidRDefault="00F94324">
            <w:pPr>
              <w:spacing w:line="420" w:lineRule="exact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368" w:type="dxa"/>
          </w:tcPr>
          <w:p w14:paraId="039D3518" w14:textId="03355DB6" w:rsidR="00F94324" w:rsidRPr="00094857" w:rsidRDefault="00F94324">
            <w:pPr>
              <w:spacing w:line="420" w:lineRule="exact"/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4AB28189" w14:textId="77777777" w:rsidR="00F94324" w:rsidRDefault="00F94324">
      <w:pPr>
        <w:jc w:val="both"/>
        <w:rPr>
          <w:rFonts w:ascii="Arial" w:hAnsi="Arial"/>
        </w:rPr>
      </w:pPr>
    </w:p>
    <w:p w14:paraId="3D205204" w14:textId="77777777" w:rsidR="00BD2E02" w:rsidRDefault="00BD2E02">
      <w:pPr>
        <w:jc w:val="both"/>
        <w:rPr>
          <w:rFonts w:ascii="Arial" w:hAnsi="Arial"/>
        </w:rPr>
      </w:pPr>
    </w:p>
    <w:p w14:paraId="1BF736DA" w14:textId="77777777" w:rsidR="00BD2E02" w:rsidRPr="00094857" w:rsidRDefault="00BD2E02">
      <w:pPr>
        <w:jc w:val="both"/>
        <w:rPr>
          <w:rFonts w:ascii="Arial" w:hAnsi="Arial"/>
        </w:rPr>
      </w:pPr>
    </w:p>
    <w:p w14:paraId="76000309" w14:textId="77777777" w:rsidR="00F94324" w:rsidRPr="00094857" w:rsidRDefault="00F94324">
      <w:pPr>
        <w:jc w:val="both"/>
        <w:rPr>
          <w:rFonts w:ascii="Arial" w:hAnsi="Arial"/>
        </w:rPr>
      </w:pPr>
      <w:r w:rsidRPr="00094857">
        <w:rPr>
          <w:rFonts w:ascii="Arial" w:hAnsi="Arial"/>
        </w:rPr>
        <w:t xml:space="preserve">Sr. </w:t>
      </w:r>
      <w:proofErr w:type="gramStart"/>
      <w:r w:rsidR="00BD2E02">
        <w:rPr>
          <w:rFonts w:ascii="Arial" w:hAnsi="Arial"/>
        </w:rPr>
        <w:t>D</w:t>
      </w:r>
      <w:r w:rsidR="00BD2E02" w:rsidRPr="00094857">
        <w:rPr>
          <w:rFonts w:ascii="Arial" w:hAnsi="Arial"/>
        </w:rPr>
        <w:t>irector</w:t>
      </w:r>
      <w:proofErr w:type="gramEnd"/>
      <w:r w:rsidRPr="00094857">
        <w:rPr>
          <w:rFonts w:ascii="Arial" w:hAnsi="Arial"/>
        </w:rPr>
        <w:t xml:space="preserve"> Académico</w:t>
      </w:r>
    </w:p>
    <w:p w14:paraId="79817929" w14:textId="77777777" w:rsidR="00F94324" w:rsidRPr="00094857" w:rsidRDefault="00F94324">
      <w:pPr>
        <w:jc w:val="both"/>
        <w:rPr>
          <w:rFonts w:ascii="Arial" w:hAnsi="Arial"/>
        </w:rPr>
      </w:pPr>
      <w:r w:rsidRPr="00094857">
        <w:rPr>
          <w:rFonts w:ascii="Arial" w:hAnsi="Arial"/>
        </w:rPr>
        <w:t>S/D.-</w:t>
      </w:r>
    </w:p>
    <w:p w14:paraId="771214B3" w14:textId="77777777" w:rsidR="00F94324" w:rsidRPr="00094857" w:rsidRDefault="00F94324">
      <w:pPr>
        <w:jc w:val="both"/>
        <w:rPr>
          <w:rFonts w:ascii="Arial" w:hAnsi="Arial"/>
        </w:rPr>
      </w:pPr>
      <w:r w:rsidRPr="00094857">
        <w:rPr>
          <w:rFonts w:ascii="Arial" w:hAnsi="Arial"/>
        </w:rPr>
        <w:tab/>
      </w:r>
      <w:r w:rsidRPr="00094857">
        <w:rPr>
          <w:rFonts w:ascii="Arial" w:hAnsi="Arial"/>
        </w:rPr>
        <w:tab/>
        <w:t>Habiéndose procedido al análisis de la documentación recibida en las presentes actuaciones y con el resultado obtenido respecto de las asignaturas solicitadas por equivalencias, remito el presente a los fines de proseguir con las mismas.</w:t>
      </w:r>
    </w:p>
    <w:p w14:paraId="0BB10C25" w14:textId="77777777" w:rsidR="00F94324" w:rsidRPr="00094857" w:rsidRDefault="00F94324">
      <w:pPr>
        <w:jc w:val="both"/>
        <w:rPr>
          <w:rFonts w:ascii="Arial" w:hAnsi="Arial"/>
        </w:rPr>
      </w:pPr>
      <w:r w:rsidRPr="00094857">
        <w:rPr>
          <w:rFonts w:ascii="Arial" w:hAnsi="Arial"/>
        </w:rPr>
        <w:t>Nota: Adjunto temario sobre el que se requiere Prueba de Complemento (SI / NO) y fechas correspondientes.</w:t>
      </w:r>
    </w:p>
    <w:p w14:paraId="222B9753" w14:textId="77777777" w:rsidR="00F94324" w:rsidRDefault="00F94324">
      <w:pPr>
        <w:jc w:val="both"/>
        <w:rPr>
          <w:rFonts w:ascii="Arial" w:hAnsi="Arial"/>
        </w:rPr>
      </w:pPr>
    </w:p>
    <w:p w14:paraId="7D59013F" w14:textId="77777777" w:rsidR="00D7649F" w:rsidRPr="00094857" w:rsidRDefault="00D7649F">
      <w:pPr>
        <w:jc w:val="both"/>
        <w:rPr>
          <w:rFonts w:ascii="Arial" w:hAnsi="Arial"/>
        </w:rPr>
      </w:pPr>
    </w:p>
    <w:p w14:paraId="5A91D3A2" w14:textId="77777777" w:rsidR="00F94324" w:rsidRPr="00094857" w:rsidRDefault="00F94324">
      <w:pPr>
        <w:jc w:val="both"/>
        <w:rPr>
          <w:rFonts w:ascii="Arial" w:hAnsi="Arial"/>
        </w:rPr>
      </w:pPr>
    </w:p>
    <w:p w14:paraId="2770D089" w14:textId="77777777" w:rsidR="00F94324" w:rsidRPr="00094857" w:rsidRDefault="00F94324">
      <w:pPr>
        <w:jc w:val="both"/>
        <w:rPr>
          <w:rFonts w:ascii="Arial" w:hAnsi="Arial"/>
        </w:rPr>
      </w:pPr>
      <w:r w:rsidRPr="00094857">
        <w:rPr>
          <w:rFonts w:ascii="Arial" w:hAnsi="Arial"/>
        </w:rPr>
        <w:tab/>
      </w:r>
      <w:r w:rsidRPr="00094857">
        <w:rPr>
          <w:rFonts w:ascii="Arial" w:hAnsi="Arial"/>
        </w:rPr>
        <w:tab/>
      </w:r>
      <w:r w:rsidRPr="00094857">
        <w:rPr>
          <w:rFonts w:ascii="Arial" w:hAnsi="Arial"/>
        </w:rPr>
        <w:tab/>
      </w:r>
      <w:r w:rsidRPr="00094857">
        <w:rPr>
          <w:rFonts w:ascii="Arial" w:hAnsi="Arial"/>
        </w:rPr>
        <w:tab/>
      </w:r>
      <w:r w:rsidRPr="00094857">
        <w:rPr>
          <w:rFonts w:ascii="Arial" w:hAnsi="Arial"/>
        </w:rPr>
        <w:tab/>
      </w:r>
      <w:r w:rsidRPr="00094857">
        <w:rPr>
          <w:rFonts w:ascii="Arial" w:hAnsi="Arial"/>
        </w:rPr>
        <w:tab/>
      </w:r>
      <w:r w:rsidR="00094857">
        <w:rPr>
          <w:rFonts w:ascii="Arial" w:hAnsi="Arial"/>
        </w:rPr>
        <w:t xml:space="preserve">              </w:t>
      </w:r>
      <w:r w:rsidR="00DF749B">
        <w:rPr>
          <w:rFonts w:ascii="Arial" w:hAnsi="Arial"/>
        </w:rPr>
        <w:t xml:space="preserve">             </w:t>
      </w:r>
      <w:r w:rsidRPr="00094857">
        <w:rPr>
          <w:rFonts w:ascii="Arial" w:hAnsi="Arial"/>
        </w:rPr>
        <w:t>…………………………………</w:t>
      </w:r>
      <w:r w:rsidR="00DF749B">
        <w:rPr>
          <w:rFonts w:ascii="Arial" w:hAnsi="Arial"/>
        </w:rPr>
        <w:t xml:space="preserve">……… </w:t>
      </w:r>
      <w:r w:rsidRPr="00094857">
        <w:rPr>
          <w:rFonts w:ascii="Arial" w:hAnsi="Arial"/>
        </w:rPr>
        <w:t xml:space="preserve">  </w:t>
      </w:r>
    </w:p>
    <w:p w14:paraId="2DFCD3B7" w14:textId="77777777" w:rsidR="00F94324" w:rsidRPr="00094857" w:rsidRDefault="00F94324" w:rsidP="00094857">
      <w:pPr>
        <w:jc w:val="right"/>
        <w:rPr>
          <w:rFonts w:ascii="Arial" w:hAnsi="Arial"/>
        </w:rPr>
      </w:pPr>
      <w:r w:rsidRPr="00094857">
        <w:rPr>
          <w:rFonts w:ascii="Arial" w:hAnsi="Arial"/>
        </w:rPr>
        <w:tab/>
      </w:r>
      <w:r w:rsidRPr="00094857">
        <w:rPr>
          <w:rFonts w:ascii="Arial" w:hAnsi="Arial"/>
        </w:rPr>
        <w:tab/>
      </w:r>
      <w:r w:rsidRPr="00094857">
        <w:rPr>
          <w:rFonts w:ascii="Arial" w:hAnsi="Arial"/>
        </w:rPr>
        <w:tab/>
      </w:r>
      <w:r w:rsidRPr="00094857">
        <w:rPr>
          <w:rFonts w:ascii="Arial" w:hAnsi="Arial"/>
        </w:rPr>
        <w:tab/>
      </w:r>
      <w:r w:rsidRPr="00094857">
        <w:rPr>
          <w:rFonts w:ascii="Arial" w:hAnsi="Arial"/>
        </w:rPr>
        <w:tab/>
      </w:r>
      <w:r w:rsidRPr="00094857">
        <w:rPr>
          <w:rFonts w:ascii="Arial" w:hAnsi="Arial"/>
        </w:rPr>
        <w:tab/>
        <w:t xml:space="preserve">Firma y aclaración </w:t>
      </w:r>
      <w:r w:rsidR="00DF749B">
        <w:rPr>
          <w:rFonts w:ascii="Arial" w:hAnsi="Arial"/>
        </w:rPr>
        <w:t>del</w:t>
      </w:r>
      <w:r w:rsidRPr="00094857">
        <w:rPr>
          <w:rFonts w:ascii="Arial" w:hAnsi="Arial"/>
        </w:rPr>
        <w:t xml:space="preserve"> Departamento</w:t>
      </w:r>
    </w:p>
    <w:p w14:paraId="5752D2F2" w14:textId="77777777" w:rsidR="00F94324" w:rsidRPr="00094857" w:rsidRDefault="00F94324">
      <w:pPr>
        <w:jc w:val="both"/>
        <w:rPr>
          <w:rFonts w:ascii="Arial" w:hAnsi="Arial"/>
        </w:rPr>
      </w:pPr>
    </w:p>
    <w:p w14:paraId="1F7361FC" w14:textId="77777777" w:rsidR="00F94324" w:rsidRDefault="00F94324">
      <w:pPr>
        <w:jc w:val="both"/>
        <w:rPr>
          <w:rFonts w:ascii="Arial" w:hAnsi="Arial"/>
        </w:rPr>
      </w:pPr>
    </w:p>
    <w:p w14:paraId="2882D2BF" w14:textId="77777777" w:rsidR="00094857" w:rsidRPr="00094857" w:rsidRDefault="00094857">
      <w:pPr>
        <w:jc w:val="both"/>
        <w:rPr>
          <w:rFonts w:ascii="Arial" w:hAnsi="Arial"/>
        </w:rPr>
      </w:pPr>
    </w:p>
    <w:p w14:paraId="3DDBA6D4" w14:textId="77777777" w:rsidR="00F94324" w:rsidRPr="00094857" w:rsidRDefault="00F94324" w:rsidP="00D7649F">
      <w:pPr>
        <w:jc w:val="both"/>
        <w:rPr>
          <w:rFonts w:ascii="Arial" w:hAnsi="Arial"/>
        </w:rPr>
      </w:pPr>
      <w:r w:rsidRPr="00094857">
        <w:rPr>
          <w:rFonts w:ascii="Arial" w:hAnsi="Arial"/>
        </w:rPr>
        <w:tab/>
      </w:r>
      <w:r w:rsidRPr="00094857">
        <w:rPr>
          <w:rFonts w:ascii="Arial" w:hAnsi="Arial"/>
        </w:rPr>
        <w:tab/>
      </w:r>
    </w:p>
    <w:p w14:paraId="2E9BEAC2" w14:textId="77777777" w:rsidR="00094857" w:rsidRDefault="00094857">
      <w:pPr>
        <w:pStyle w:val="Listaconvietas"/>
      </w:pPr>
    </w:p>
    <w:p w14:paraId="2E89E2DA" w14:textId="77777777" w:rsidR="00F94324" w:rsidRPr="00094857" w:rsidRDefault="00F94324">
      <w:pPr>
        <w:pStyle w:val="Listaconvietas"/>
      </w:pPr>
      <w:r w:rsidRPr="00094857">
        <w:t>Nota: Original en Dpto. Alumnos, copia en el Legajo del alumno</w:t>
      </w:r>
    </w:p>
    <w:sectPr w:rsidR="00F94324" w:rsidRPr="00094857" w:rsidSect="00094857">
      <w:headerReference w:type="default" r:id="rId12"/>
      <w:pgSz w:w="11907" w:h="16840" w:code="9"/>
      <w:pgMar w:top="284" w:right="1418" w:bottom="284" w:left="1418" w:header="709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E5C3F" w14:textId="77777777" w:rsidR="005118C5" w:rsidRDefault="005118C5">
      <w:r>
        <w:separator/>
      </w:r>
    </w:p>
  </w:endnote>
  <w:endnote w:type="continuationSeparator" w:id="0">
    <w:p w14:paraId="6CCEA6B8" w14:textId="77777777" w:rsidR="005118C5" w:rsidRDefault="0051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hyllis ATT">
    <w:altName w:val="Calibri"/>
    <w:charset w:val="EE"/>
    <w:family w:val="script"/>
    <w:pitch w:val="variable"/>
    <w:sig w:usb0="00000005" w:usb1="00000000" w:usb2="00000000" w:usb3="00000000" w:csb0="00000002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BAA51" w14:textId="77777777" w:rsidR="005118C5" w:rsidRDefault="005118C5">
      <w:r>
        <w:separator/>
      </w:r>
    </w:p>
  </w:footnote>
  <w:footnote w:type="continuationSeparator" w:id="0">
    <w:p w14:paraId="7EC72F59" w14:textId="77777777" w:rsidR="005118C5" w:rsidRDefault="00511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4C69F" w14:textId="065D9F49" w:rsidR="00840321" w:rsidRPr="00840321" w:rsidRDefault="006D3EC9">
    <w:pPr>
      <w:pStyle w:val="Encabezado"/>
      <w:rPr>
        <w:lang w:val="es-MX"/>
      </w:rPr>
    </w:pPr>
    <w:r>
      <w:rPr>
        <w:noProof/>
      </w:rPr>
      <w:drawing>
        <wp:inline distT="0" distB="0" distL="0" distR="0" wp14:anchorId="05A734C3" wp14:editId="34AFB88D">
          <wp:extent cx="2040940" cy="1055370"/>
          <wp:effectExtent l="0" t="0" r="0" b="0"/>
          <wp:docPr id="24436330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4552"/>
                  <a:stretch>
                    <a:fillRect/>
                  </a:stretch>
                </pic:blipFill>
                <pic:spPr bwMode="auto">
                  <a:xfrm>
                    <a:off x="0" y="0"/>
                    <a:ext cx="2040940" cy="1055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06674"/>
    <w:multiLevelType w:val="hybridMultilevel"/>
    <w:tmpl w:val="1A2EBFDE"/>
    <w:lvl w:ilvl="0" w:tplc="5B227D2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329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35"/>
    <w:rsid w:val="00000E78"/>
    <w:rsid w:val="000221F8"/>
    <w:rsid w:val="00036A33"/>
    <w:rsid w:val="00056C7D"/>
    <w:rsid w:val="00067148"/>
    <w:rsid w:val="0009306A"/>
    <w:rsid w:val="00094857"/>
    <w:rsid w:val="00095B32"/>
    <w:rsid w:val="000A003E"/>
    <w:rsid w:val="000A4721"/>
    <w:rsid w:val="000B355A"/>
    <w:rsid w:val="000B4D5C"/>
    <w:rsid w:val="000C2FD9"/>
    <w:rsid w:val="000C41F7"/>
    <w:rsid w:val="000C7B2F"/>
    <w:rsid w:val="000D2EBE"/>
    <w:rsid w:val="000D64A5"/>
    <w:rsid w:val="000E146A"/>
    <w:rsid w:val="000F42DB"/>
    <w:rsid w:val="001000D2"/>
    <w:rsid w:val="00107BA7"/>
    <w:rsid w:val="0013731F"/>
    <w:rsid w:val="0014103F"/>
    <w:rsid w:val="001423DD"/>
    <w:rsid w:val="001425C3"/>
    <w:rsid w:val="00147083"/>
    <w:rsid w:val="00150216"/>
    <w:rsid w:val="00152547"/>
    <w:rsid w:val="00184263"/>
    <w:rsid w:val="00184FCB"/>
    <w:rsid w:val="001930E1"/>
    <w:rsid w:val="001A0E31"/>
    <w:rsid w:val="001A314D"/>
    <w:rsid w:val="001B6F98"/>
    <w:rsid w:val="001C2235"/>
    <w:rsid w:val="001E06C3"/>
    <w:rsid w:val="001E0B17"/>
    <w:rsid w:val="001E5740"/>
    <w:rsid w:val="00205F6E"/>
    <w:rsid w:val="002064C2"/>
    <w:rsid w:val="0021547C"/>
    <w:rsid w:val="002215A0"/>
    <w:rsid w:val="00237EE7"/>
    <w:rsid w:val="002472F5"/>
    <w:rsid w:val="00256A14"/>
    <w:rsid w:val="00272D46"/>
    <w:rsid w:val="00276594"/>
    <w:rsid w:val="002825BF"/>
    <w:rsid w:val="00286123"/>
    <w:rsid w:val="00291553"/>
    <w:rsid w:val="0029588B"/>
    <w:rsid w:val="002A28F4"/>
    <w:rsid w:val="002A29A0"/>
    <w:rsid w:val="002A731F"/>
    <w:rsid w:val="002B1CEB"/>
    <w:rsid w:val="002B6BEB"/>
    <w:rsid w:val="002D132A"/>
    <w:rsid w:val="002D7F8D"/>
    <w:rsid w:val="002E17E4"/>
    <w:rsid w:val="002E4548"/>
    <w:rsid w:val="002F700E"/>
    <w:rsid w:val="00300ADD"/>
    <w:rsid w:val="003078EC"/>
    <w:rsid w:val="00320642"/>
    <w:rsid w:val="0033446D"/>
    <w:rsid w:val="0036522A"/>
    <w:rsid w:val="0037082F"/>
    <w:rsid w:val="00371955"/>
    <w:rsid w:val="00390A41"/>
    <w:rsid w:val="00392FB4"/>
    <w:rsid w:val="003956DD"/>
    <w:rsid w:val="00396299"/>
    <w:rsid w:val="003A07BD"/>
    <w:rsid w:val="003B24FD"/>
    <w:rsid w:val="003D5DCE"/>
    <w:rsid w:val="003E1D4F"/>
    <w:rsid w:val="00400606"/>
    <w:rsid w:val="0041428C"/>
    <w:rsid w:val="00417338"/>
    <w:rsid w:val="00417CC8"/>
    <w:rsid w:val="00422566"/>
    <w:rsid w:val="004460AB"/>
    <w:rsid w:val="0045346A"/>
    <w:rsid w:val="00467C4E"/>
    <w:rsid w:val="00486816"/>
    <w:rsid w:val="004A1DBB"/>
    <w:rsid w:val="004A750A"/>
    <w:rsid w:val="004B26F1"/>
    <w:rsid w:val="004B2E27"/>
    <w:rsid w:val="004D2F37"/>
    <w:rsid w:val="004E482B"/>
    <w:rsid w:val="004E55E0"/>
    <w:rsid w:val="004F7CEF"/>
    <w:rsid w:val="00504512"/>
    <w:rsid w:val="00506387"/>
    <w:rsid w:val="005118C5"/>
    <w:rsid w:val="0051788F"/>
    <w:rsid w:val="00530FCB"/>
    <w:rsid w:val="00536BBB"/>
    <w:rsid w:val="00544BD6"/>
    <w:rsid w:val="00553AE0"/>
    <w:rsid w:val="005853F6"/>
    <w:rsid w:val="005A2771"/>
    <w:rsid w:val="005A4382"/>
    <w:rsid w:val="005B3AE1"/>
    <w:rsid w:val="005B6499"/>
    <w:rsid w:val="005D79F1"/>
    <w:rsid w:val="005E19BC"/>
    <w:rsid w:val="005E68F1"/>
    <w:rsid w:val="005F57DD"/>
    <w:rsid w:val="00603A0F"/>
    <w:rsid w:val="00606B7A"/>
    <w:rsid w:val="0061016B"/>
    <w:rsid w:val="00610838"/>
    <w:rsid w:val="00622D03"/>
    <w:rsid w:val="006327B1"/>
    <w:rsid w:val="00644632"/>
    <w:rsid w:val="0064712F"/>
    <w:rsid w:val="00676A75"/>
    <w:rsid w:val="006930D1"/>
    <w:rsid w:val="006974DB"/>
    <w:rsid w:val="006D3EC9"/>
    <w:rsid w:val="006E0052"/>
    <w:rsid w:val="006F64D9"/>
    <w:rsid w:val="00701829"/>
    <w:rsid w:val="00734375"/>
    <w:rsid w:val="00737618"/>
    <w:rsid w:val="00746A09"/>
    <w:rsid w:val="007550F2"/>
    <w:rsid w:val="00757302"/>
    <w:rsid w:val="00770DDE"/>
    <w:rsid w:val="00774DC1"/>
    <w:rsid w:val="00777718"/>
    <w:rsid w:val="007A297A"/>
    <w:rsid w:val="007B2040"/>
    <w:rsid w:val="007C6D3C"/>
    <w:rsid w:val="00801759"/>
    <w:rsid w:val="00811F39"/>
    <w:rsid w:val="00823A65"/>
    <w:rsid w:val="008257B8"/>
    <w:rsid w:val="0083551F"/>
    <w:rsid w:val="00835B3B"/>
    <w:rsid w:val="00840321"/>
    <w:rsid w:val="00874496"/>
    <w:rsid w:val="00881B7A"/>
    <w:rsid w:val="00882FB0"/>
    <w:rsid w:val="008B708F"/>
    <w:rsid w:val="008E30F3"/>
    <w:rsid w:val="008E5B4A"/>
    <w:rsid w:val="008E7871"/>
    <w:rsid w:val="008F124C"/>
    <w:rsid w:val="00920EE7"/>
    <w:rsid w:val="009442A7"/>
    <w:rsid w:val="00952CE6"/>
    <w:rsid w:val="00965D00"/>
    <w:rsid w:val="00993743"/>
    <w:rsid w:val="009C524C"/>
    <w:rsid w:val="009F4029"/>
    <w:rsid w:val="009F770E"/>
    <w:rsid w:val="00A00DC7"/>
    <w:rsid w:val="00A0294C"/>
    <w:rsid w:val="00A066BA"/>
    <w:rsid w:val="00A11533"/>
    <w:rsid w:val="00A14265"/>
    <w:rsid w:val="00A15D33"/>
    <w:rsid w:val="00A16150"/>
    <w:rsid w:val="00A163B0"/>
    <w:rsid w:val="00A36503"/>
    <w:rsid w:val="00A40F63"/>
    <w:rsid w:val="00A4439B"/>
    <w:rsid w:val="00A72C5B"/>
    <w:rsid w:val="00A7344B"/>
    <w:rsid w:val="00A83269"/>
    <w:rsid w:val="00A839AF"/>
    <w:rsid w:val="00A900F2"/>
    <w:rsid w:val="00A9277A"/>
    <w:rsid w:val="00AB4847"/>
    <w:rsid w:val="00AB5164"/>
    <w:rsid w:val="00AB7515"/>
    <w:rsid w:val="00AE1F35"/>
    <w:rsid w:val="00AE633A"/>
    <w:rsid w:val="00AF3706"/>
    <w:rsid w:val="00AF63F6"/>
    <w:rsid w:val="00B11D10"/>
    <w:rsid w:val="00B1725B"/>
    <w:rsid w:val="00B21274"/>
    <w:rsid w:val="00B21FAC"/>
    <w:rsid w:val="00B257D1"/>
    <w:rsid w:val="00B2629F"/>
    <w:rsid w:val="00B3457B"/>
    <w:rsid w:val="00B4364D"/>
    <w:rsid w:val="00B45120"/>
    <w:rsid w:val="00B728A7"/>
    <w:rsid w:val="00B74683"/>
    <w:rsid w:val="00B85A96"/>
    <w:rsid w:val="00B9163B"/>
    <w:rsid w:val="00BA3387"/>
    <w:rsid w:val="00BB03CE"/>
    <w:rsid w:val="00BB1249"/>
    <w:rsid w:val="00BD2E02"/>
    <w:rsid w:val="00BD5212"/>
    <w:rsid w:val="00BE0FDF"/>
    <w:rsid w:val="00BF1810"/>
    <w:rsid w:val="00BF2752"/>
    <w:rsid w:val="00C0104D"/>
    <w:rsid w:val="00C06D42"/>
    <w:rsid w:val="00C1414C"/>
    <w:rsid w:val="00C14AB4"/>
    <w:rsid w:val="00C36493"/>
    <w:rsid w:val="00C43897"/>
    <w:rsid w:val="00C44EEE"/>
    <w:rsid w:val="00C50853"/>
    <w:rsid w:val="00C51FBC"/>
    <w:rsid w:val="00C5397D"/>
    <w:rsid w:val="00C60B56"/>
    <w:rsid w:val="00C72FE0"/>
    <w:rsid w:val="00C921E9"/>
    <w:rsid w:val="00C97124"/>
    <w:rsid w:val="00CA48A8"/>
    <w:rsid w:val="00CA7E60"/>
    <w:rsid w:val="00CB1058"/>
    <w:rsid w:val="00CB12A5"/>
    <w:rsid w:val="00CB56B8"/>
    <w:rsid w:val="00CB737C"/>
    <w:rsid w:val="00CD3C5B"/>
    <w:rsid w:val="00CD5BDE"/>
    <w:rsid w:val="00CE0D75"/>
    <w:rsid w:val="00D02EEA"/>
    <w:rsid w:val="00D07F4C"/>
    <w:rsid w:val="00D1125E"/>
    <w:rsid w:val="00D421B0"/>
    <w:rsid w:val="00D51D83"/>
    <w:rsid w:val="00D57C26"/>
    <w:rsid w:val="00D7649F"/>
    <w:rsid w:val="00D8035F"/>
    <w:rsid w:val="00D8299D"/>
    <w:rsid w:val="00D8553D"/>
    <w:rsid w:val="00D85FA1"/>
    <w:rsid w:val="00D9053C"/>
    <w:rsid w:val="00D909C3"/>
    <w:rsid w:val="00DB0736"/>
    <w:rsid w:val="00DD4785"/>
    <w:rsid w:val="00DF1B36"/>
    <w:rsid w:val="00DF749B"/>
    <w:rsid w:val="00E117A6"/>
    <w:rsid w:val="00E14265"/>
    <w:rsid w:val="00E16916"/>
    <w:rsid w:val="00E22A0D"/>
    <w:rsid w:val="00E538AB"/>
    <w:rsid w:val="00E542CD"/>
    <w:rsid w:val="00E55F94"/>
    <w:rsid w:val="00E55FFE"/>
    <w:rsid w:val="00E72727"/>
    <w:rsid w:val="00E846CB"/>
    <w:rsid w:val="00E86E20"/>
    <w:rsid w:val="00EA4432"/>
    <w:rsid w:val="00EB62A0"/>
    <w:rsid w:val="00ED39FB"/>
    <w:rsid w:val="00EE3E1D"/>
    <w:rsid w:val="00EE6D91"/>
    <w:rsid w:val="00EF7BEC"/>
    <w:rsid w:val="00F1193F"/>
    <w:rsid w:val="00F34806"/>
    <w:rsid w:val="00F45265"/>
    <w:rsid w:val="00F53476"/>
    <w:rsid w:val="00F56BB3"/>
    <w:rsid w:val="00F635BF"/>
    <w:rsid w:val="00F645B7"/>
    <w:rsid w:val="00F71927"/>
    <w:rsid w:val="00F833D3"/>
    <w:rsid w:val="00F860AF"/>
    <w:rsid w:val="00F93215"/>
    <w:rsid w:val="00F94324"/>
    <w:rsid w:val="00FF27C6"/>
    <w:rsid w:val="00F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5AF282F8"/>
  <w15:chartTrackingRefBased/>
  <w15:docId w15:val="{D7585EEB-ED9F-4D2A-ABB5-9D0C381E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numPr>
        <w:numId w:val="1"/>
      </w:numPr>
      <w:spacing w:before="240" w:after="60" w:line="480" w:lineRule="auto"/>
      <w:jc w:val="both"/>
      <w:outlineLvl w:val="1"/>
    </w:pPr>
    <w:rPr>
      <w:rFonts w:cs="Arial"/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Epgrafe">
    <w:name w:val="Epígrafe"/>
    <w:basedOn w:val="Normal"/>
    <w:next w:val="Normal"/>
    <w:qFormat/>
    <w:pPr>
      <w:ind w:left="-1134"/>
      <w:jc w:val="both"/>
    </w:pPr>
    <w:rPr>
      <w:rFonts w:ascii="Phyllis ATT" w:hAnsi="Phyllis ATT"/>
      <w:i/>
    </w:rPr>
  </w:style>
  <w:style w:type="paragraph" w:styleId="Listaconvietas">
    <w:name w:val="List Bullet"/>
    <w:basedOn w:val="Normal"/>
    <w:autoRedefine/>
    <w:pPr>
      <w:jc w:val="both"/>
    </w:pPr>
    <w:rPr>
      <w:rFonts w:ascii="Verdana" w:hAnsi="Verdana"/>
      <w:lang w:val="es-AR"/>
    </w:rPr>
  </w:style>
  <w:style w:type="character" w:styleId="Textoennegrita">
    <w:name w:val="Strong"/>
    <w:qFormat/>
    <w:rsid w:val="0014103F"/>
    <w:rPr>
      <w:b/>
      <w:bCs/>
    </w:rPr>
  </w:style>
  <w:style w:type="character" w:customStyle="1" w:styleId="EncabezadoCar">
    <w:name w:val="Encabezado Car"/>
    <w:link w:val="Encabezado"/>
    <w:uiPriority w:val="99"/>
    <w:rsid w:val="00840321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appe\Configuraci&#243;n%20local\Archivos%20temporales%20de%20Internet\Content.IE5\CTKXEBCX\LOGO_NUEVO20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A260F04F222348A1902A780AB8C6AD" ma:contentTypeVersion="13" ma:contentTypeDescription="Crear nuevo documento." ma:contentTypeScope="" ma:versionID="09a7e0a75440eb9dc02280a28f75aa23">
  <xsd:schema xmlns:xsd="http://www.w3.org/2001/XMLSchema" xmlns:xs="http://www.w3.org/2001/XMLSchema" xmlns:p="http://schemas.microsoft.com/office/2006/metadata/properties" xmlns:ns2="ae73c127-3f59-4632-8af0-3173f5c68cc5" xmlns:ns3="849a625a-d9e5-40bb-ae48-9128f661c8ab" targetNamespace="http://schemas.microsoft.com/office/2006/metadata/properties" ma:root="true" ma:fieldsID="d30817829619d502f46af2e46e333e43" ns2:_="" ns3:_="">
    <xsd:import namespace="ae73c127-3f59-4632-8af0-3173f5c68cc5"/>
    <xsd:import namespace="849a625a-d9e5-40bb-ae48-9128f661c8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3c127-3f59-4632-8af0-3173f5c68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a625a-d9e5-40bb-ae48-9128f661c8a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82B6685-2D73-4665-A837-D94BC04A5C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EB6DF8-BF3A-4006-BAFB-DC9DC8F74C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E90ABF-3262-4781-8D05-000EA6762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73c127-3f59-4632-8af0-3173f5c68cc5"/>
    <ds:schemaRef ds:uri="849a625a-d9e5-40bb-ae48-9128f661c8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FD3F3C-A385-435F-A8EA-D3803D51ABE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6C83A07-D882-402B-9D60-F641DAADE8D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LOGO_NUEVO2004.dot</Template>
  <TotalTime>7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ABC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dcappe</dc:creator>
  <cp:keywords/>
  <cp:lastModifiedBy>Departamento Civil</cp:lastModifiedBy>
  <cp:revision>10</cp:revision>
  <cp:lastPrinted>2020-02-21T14:20:00Z</cp:lastPrinted>
  <dcterms:created xsi:type="dcterms:W3CDTF">2024-08-06T19:41:00Z</dcterms:created>
  <dcterms:modified xsi:type="dcterms:W3CDTF">2025-10-06T15:04:00Z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Magdalena Fernandez del Barrio</vt:lpwstr>
  </property>
  <property fmtid="{D5CDD505-2E9C-101B-9397-08002B2CF9AE}" pid="3" name="Order">
    <vt:lpwstr>119200.000000000</vt:lpwstr>
  </property>
  <property fmtid="{D5CDD505-2E9C-101B-9397-08002B2CF9AE}" pid="4" name="display_urn:schemas-microsoft-com:office:office#Author">
    <vt:lpwstr>Magdalena Fernandez del Barrio</vt:lpwstr>
  </property>
</Properties>
</file>